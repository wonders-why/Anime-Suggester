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C9303" w14:textId="77777777" w:rsidR="0009525B" w:rsidRPr="0009525B" w:rsidRDefault="0009525B" w:rsidP="0009525B">
      <w:pPr>
        <w:rPr>
          <w:b/>
          <w:bCs/>
          <w:lang w:val="en-IN"/>
        </w:rPr>
      </w:pPr>
      <w:r w:rsidRPr="0009525B">
        <w:rPr>
          <w:rFonts w:ascii="Segoe UI Emoji" w:hAnsi="Segoe UI Emoji" w:cs="Segoe UI Emoji"/>
          <w:b/>
          <w:bCs/>
          <w:lang w:val="en-IN"/>
        </w:rPr>
        <w:t>📄</w:t>
      </w:r>
      <w:r w:rsidRPr="0009525B">
        <w:rPr>
          <w:b/>
          <w:bCs/>
          <w:lang w:val="en-IN"/>
        </w:rPr>
        <w:t xml:space="preserve"> Project Overview Document</w:t>
      </w:r>
    </w:p>
    <w:p w14:paraId="4B50BB59" w14:textId="4EE7326F" w:rsidR="0009525B" w:rsidRPr="0009525B" w:rsidRDefault="0009525B" w:rsidP="0009525B">
      <w:pPr>
        <w:rPr>
          <w:lang w:val="en-IN"/>
        </w:rPr>
      </w:pPr>
    </w:p>
    <w:p w14:paraId="73301654" w14:textId="77777777" w:rsidR="0009525B" w:rsidRPr="0009525B" w:rsidRDefault="0009525B" w:rsidP="0009525B">
      <w:pPr>
        <w:rPr>
          <w:b/>
          <w:bCs/>
          <w:lang w:val="en-IN"/>
        </w:rPr>
      </w:pPr>
      <w:r w:rsidRPr="0009525B">
        <w:rPr>
          <w:rFonts w:ascii="Segoe UI Emoji" w:hAnsi="Segoe UI Emoji" w:cs="Segoe UI Emoji"/>
          <w:b/>
          <w:bCs/>
          <w:lang w:val="en-IN"/>
        </w:rPr>
        <w:t>🏷️</w:t>
      </w:r>
      <w:r w:rsidRPr="0009525B">
        <w:rPr>
          <w:b/>
          <w:bCs/>
          <w:lang w:val="en-IN"/>
        </w:rPr>
        <w:t xml:space="preserve"> Title:</w:t>
      </w:r>
    </w:p>
    <w:p w14:paraId="16FFB353" w14:textId="6B6A42FE" w:rsidR="0009525B" w:rsidRPr="0009525B" w:rsidRDefault="0009525B" w:rsidP="007227E3">
      <w:pPr>
        <w:ind w:left="432"/>
        <w:rPr>
          <w:lang w:val="en-IN"/>
        </w:rPr>
      </w:pPr>
      <w:r w:rsidRPr="0009525B">
        <w:rPr>
          <w:b/>
          <w:bCs/>
          <w:lang w:val="en-IN"/>
        </w:rPr>
        <w:t>Random Anime Suggestion Program</w:t>
      </w:r>
    </w:p>
    <w:p w14:paraId="6A8F3F88" w14:textId="77777777" w:rsidR="0009525B" w:rsidRPr="0009525B" w:rsidRDefault="0009525B" w:rsidP="0009525B">
      <w:pPr>
        <w:rPr>
          <w:b/>
          <w:bCs/>
          <w:lang w:val="en-IN"/>
        </w:rPr>
      </w:pPr>
      <w:r w:rsidRPr="0009525B">
        <w:rPr>
          <w:rFonts w:ascii="Segoe UI Emoji" w:hAnsi="Segoe UI Emoji" w:cs="Segoe UI Emoji"/>
          <w:b/>
          <w:bCs/>
          <w:lang w:val="en-IN"/>
        </w:rPr>
        <w:t>🔢</w:t>
      </w:r>
      <w:r w:rsidRPr="0009525B">
        <w:rPr>
          <w:b/>
          <w:bCs/>
          <w:lang w:val="en-IN"/>
        </w:rPr>
        <w:t xml:space="preserve"> Code:</w:t>
      </w:r>
    </w:p>
    <w:p w14:paraId="14853015" w14:textId="77777777" w:rsidR="0009525B" w:rsidRPr="0009525B" w:rsidRDefault="0009525B" w:rsidP="007227E3">
      <w:pPr>
        <w:ind w:left="432"/>
        <w:rPr>
          <w:lang w:val="en-IN"/>
        </w:rPr>
      </w:pPr>
      <w:r w:rsidRPr="0009525B">
        <w:rPr>
          <w:b/>
          <w:bCs/>
          <w:lang w:val="en-IN"/>
        </w:rPr>
        <w:t>WWAL1</w:t>
      </w:r>
    </w:p>
    <w:p w14:paraId="549249C7" w14:textId="6F3E9501" w:rsidR="0009525B" w:rsidRPr="0009525B" w:rsidRDefault="0009525B" w:rsidP="0009525B">
      <w:pPr>
        <w:rPr>
          <w:lang w:val="en-IN"/>
        </w:rPr>
      </w:pPr>
    </w:p>
    <w:p w14:paraId="0B254152" w14:textId="77777777" w:rsidR="0009525B" w:rsidRPr="0009525B" w:rsidRDefault="0009525B" w:rsidP="0009525B">
      <w:pPr>
        <w:rPr>
          <w:b/>
          <w:bCs/>
          <w:lang w:val="en-IN"/>
        </w:rPr>
      </w:pPr>
      <w:r w:rsidRPr="0009525B">
        <w:rPr>
          <w:rFonts w:ascii="Segoe UI Emoji" w:hAnsi="Segoe UI Emoji" w:cs="Segoe UI Emoji"/>
          <w:b/>
          <w:bCs/>
          <w:lang w:val="en-IN"/>
        </w:rPr>
        <w:t>🎯</w:t>
      </w:r>
      <w:r w:rsidRPr="0009525B">
        <w:rPr>
          <w:b/>
          <w:bCs/>
          <w:lang w:val="en-IN"/>
        </w:rPr>
        <w:t xml:space="preserve"> Purpose:</w:t>
      </w:r>
    </w:p>
    <w:p w14:paraId="2F479B17" w14:textId="77777777" w:rsidR="0009525B" w:rsidRPr="0009525B" w:rsidRDefault="0009525B" w:rsidP="007227E3">
      <w:pPr>
        <w:ind w:left="432"/>
        <w:rPr>
          <w:lang w:val="en-IN"/>
        </w:rPr>
      </w:pPr>
      <w:r w:rsidRPr="0009525B">
        <w:rPr>
          <w:lang w:val="en-IN"/>
        </w:rPr>
        <w:t>To create a simple program that can suggest anime titles randomly to the user.</w:t>
      </w:r>
    </w:p>
    <w:p w14:paraId="691592F3" w14:textId="309F6DA8" w:rsidR="0009525B" w:rsidRPr="0009525B" w:rsidRDefault="0009525B" w:rsidP="0009525B">
      <w:pPr>
        <w:rPr>
          <w:lang w:val="en-IN"/>
        </w:rPr>
      </w:pPr>
    </w:p>
    <w:p w14:paraId="7BB36D0F" w14:textId="77777777" w:rsidR="0009525B" w:rsidRPr="0009525B" w:rsidRDefault="0009525B" w:rsidP="0009525B">
      <w:pPr>
        <w:rPr>
          <w:b/>
          <w:bCs/>
          <w:lang w:val="en-IN"/>
        </w:rPr>
      </w:pPr>
      <w:r w:rsidRPr="0009525B">
        <w:rPr>
          <w:rFonts w:ascii="Segoe UI Emoji" w:hAnsi="Segoe UI Emoji" w:cs="Segoe UI Emoji"/>
          <w:b/>
          <w:bCs/>
          <w:lang w:val="en-IN"/>
        </w:rPr>
        <w:t>✅</w:t>
      </w:r>
      <w:r w:rsidRPr="0009525B">
        <w:rPr>
          <w:b/>
          <w:bCs/>
          <w:lang w:val="en-IN"/>
        </w:rPr>
        <w:t xml:space="preserve"> Goals:</w:t>
      </w:r>
    </w:p>
    <w:p w14:paraId="2D6BD129" w14:textId="77777777" w:rsidR="0009525B" w:rsidRPr="0009525B" w:rsidRDefault="0009525B" w:rsidP="0009525B">
      <w:pPr>
        <w:numPr>
          <w:ilvl w:val="0"/>
          <w:numId w:val="20"/>
        </w:numPr>
        <w:rPr>
          <w:lang w:val="en-IN"/>
        </w:rPr>
      </w:pPr>
      <w:r w:rsidRPr="0009525B">
        <w:rPr>
          <w:lang w:val="en-IN"/>
        </w:rPr>
        <w:t>To enhance my skills as a programmer.</w:t>
      </w:r>
    </w:p>
    <w:p w14:paraId="1C43DD5A" w14:textId="77777777" w:rsidR="0009525B" w:rsidRPr="0009525B" w:rsidRDefault="0009525B" w:rsidP="0009525B">
      <w:pPr>
        <w:numPr>
          <w:ilvl w:val="0"/>
          <w:numId w:val="20"/>
        </w:numPr>
        <w:rPr>
          <w:lang w:val="en-IN"/>
        </w:rPr>
      </w:pPr>
      <w:r w:rsidRPr="0009525B">
        <w:rPr>
          <w:lang w:val="en-IN"/>
        </w:rPr>
        <w:t>To work on real, practical projects instead of only theory.</w:t>
      </w:r>
    </w:p>
    <w:p w14:paraId="728F75CC" w14:textId="77777777" w:rsidR="0009525B" w:rsidRPr="0009525B" w:rsidRDefault="0009525B" w:rsidP="0009525B">
      <w:pPr>
        <w:numPr>
          <w:ilvl w:val="0"/>
          <w:numId w:val="20"/>
        </w:numPr>
        <w:rPr>
          <w:lang w:val="en-IN"/>
        </w:rPr>
      </w:pPr>
      <w:r w:rsidRPr="0009525B">
        <w:rPr>
          <w:lang w:val="en-IN"/>
        </w:rPr>
        <w:t>To create a program that is useful for myself and potentially for others.</w:t>
      </w:r>
    </w:p>
    <w:p w14:paraId="04A7047B" w14:textId="77777777" w:rsidR="0009525B" w:rsidRPr="0009525B" w:rsidRDefault="0009525B" w:rsidP="0009525B">
      <w:pPr>
        <w:numPr>
          <w:ilvl w:val="0"/>
          <w:numId w:val="20"/>
        </w:numPr>
        <w:rPr>
          <w:lang w:val="en-IN"/>
        </w:rPr>
      </w:pPr>
      <w:r w:rsidRPr="0009525B">
        <w:rPr>
          <w:lang w:val="en-IN"/>
        </w:rPr>
        <w:t>To build a basic structure that can be improved and expanded with more features over time.</w:t>
      </w:r>
    </w:p>
    <w:p w14:paraId="09607A50" w14:textId="77777777" w:rsidR="0079513B" w:rsidRDefault="0079513B" w:rsidP="00431CBC"/>
    <w:p w14:paraId="39C195D7" w14:textId="3445826B" w:rsidR="0079513B" w:rsidRPr="0079513B" w:rsidRDefault="0079513B" w:rsidP="0079513B">
      <w:pPr>
        <w:rPr>
          <w:b/>
          <w:bCs/>
          <w:lang w:val="en-IN"/>
        </w:rPr>
      </w:pPr>
      <w:r w:rsidRPr="0079513B">
        <w:rPr>
          <w:rFonts w:ascii="Segoe UI Emoji" w:hAnsi="Segoe UI Emoji" w:cs="Segoe UI Emoji"/>
          <w:b/>
          <w:bCs/>
          <w:lang w:val="en-IN"/>
        </w:rPr>
        <w:t>🧰</w:t>
      </w:r>
      <w:r w:rsidRPr="0079513B">
        <w:rPr>
          <w:b/>
          <w:bCs/>
          <w:lang w:val="en-IN"/>
        </w:rPr>
        <w:t xml:space="preserve">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5537"/>
      </w:tblGrid>
      <w:tr w:rsidR="0079513B" w:rsidRPr="0079513B" w14:paraId="21184990" w14:textId="77777777" w:rsidTr="00795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E20A9" w14:textId="77777777" w:rsidR="0079513B" w:rsidRPr="0079513B" w:rsidRDefault="0079513B" w:rsidP="0079513B">
            <w:pPr>
              <w:rPr>
                <w:b/>
                <w:bCs/>
                <w:lang w:val="en-IN"/>
              </w:rPr>
            </w:pPr>
            <w:r w:rsidRPr="0079513B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57DF25" w14:textId="77777777" w:rsidR="0079513B" w:rsidRPr="0079513B" w:rsidRDefault="0079513B" w:rsidP="0079513B">
            <w:pPr>
              <w:rPr>
                <w:b/>
                <w:bCs/>
                <w:lang w:val="en-IN"/>
              </w:rPr>
            </w:pPr>
            <w:r w:rsidRPr="0079513B">
              <w:rPr>
                <w:b/>
                <w:bCs/>
                <w:lang w:val="en-IN"/>
              </w:rPr>
              <w:t>Description</w:t>
            </w:r>
          </w:p>
        </w:tc>
      </w:tr>
      <w:tr w:rsidR="0079513B" w:rsidRPr="0079513B" w14:paraId="183F11E0" w14:textId="77777777" w:rsidTr="00795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AD8DA" w14:textId="77777777" w:rsidR="0079513B" w:rsidRPr="0079513B" w:rsidRDefault="0079513B" w:rsidP="0079513B">
            <w:pPr>
              <w:rPr>
                <w:lang w:val="en-IN"/>
              </w:rPr>
            </w:pPr>
            <w:r w:rsidRPr="0079513B">
              <w:rPr>
                <w:b/>
                <w:bCs/>
                <w:lang w:val="en-IN"/>
              </w:rPr>
              <w:t>Random Suggestion</w:t>
            </w:r>
          </w:p>
        </w:tc>
        <w:tc>
          <w:tcPr>
            <w:tcW w:w="0" w:type="auto"/>
            <w:vAlign w:val="center"/>
            <w:hideMark/>
          </w:tcPr>
          <w:p w14:paraId="6FEDFE3B" w14:textId="77427CDC" w:rsidR="0079513B" w:rsidRPr="0079513B" w:rsidRDefault="0079513B" w:rsidP="0079513B">
            <w:pPr>
              <w:rPr>
                <w:lang w:val="en-IN"/>
              </w:rPr>
            </w:pPr>
            <w:r w:rsidRPr="0079513B">
              <w:rPr>
                <w:lang w:val="en-IN"/>
              </w:rPr>
              <w:t>Selects one anime at random from a list and displays it.</w:t>
            </w:r>
          </w:p>
        </w:tc>
      </w:tr>
      <w:tr w:rsidR="0079513B" w:rsidRPr="0079513B" w14:paraId="06A8CBBC" w14:textId="77777777" w:rsidTr="00795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D7C57" w14:textId="77777777" w:rsidR="0079513B" w:rsidRPr="0079513B" w:rsidRDefault="0079513B" w:rsidP="0079513B">
            <w:pPr>
              <w:rPr>
                <w:lang w:val="en-IN"/>
              </w:rPr>
            </w:pPr>
            <w:r w:rsidRPr="0079513B">
              <w:rPr>
                <w:b/>
                <w:bCs/>
                <w:lang w:val="en-IN"/>
              </w:rPr>
              <w:t>External File Use</w:t>
            </w:r>
          </w:p>
        </w:tc>
        <w:tc>
          <w:tcPr>
            <w:tcW w:w="0" w:type="auto"/>
            <w:vAlign w:val="center"/>
            <w:hideMark/>
          </w:tcPr>
          <w:p w14:paraId="22B7F7C3" w14:textId="1DE97307" w:rsidR="0079513B" w:rsidRPr="0079513B" w:rsidRDefault="0079513B" w:rsidP="0079513B">
            <w:pPr>
              <w:rPr>
                <w:lang w:val="en-IN"/>
              </w:rPr>
            </w:pPr>
            <w:r w:rsidRPr="0079513B">
              <w:rPr>
                <w:lang w:val="en-IN"/>
              </w:rPr>
              <w:t>Uses a .txt file to store anime names; one anime per line.</w:t>
            </w:r>
          </w:p>
        </w:tc>
      </w:tr>
      <w:tr w:rsidR="0079513B" w:rsidRPr="0079513B" w14:paraId="30D30ABA" w14:textId="77777777" w:rsidTr="00795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CA140" w14:textId="77777777" w:rsidR="0079513B" w:rsidRPr="0079513B" w:rsidRDefault="0079513B" w:rsidP="0079513B">
            <w:pPr>
              <w:rPr>
                <w:lang w:val="en-IN"/>
              </w:rPr>
            </w:pPr>
            <w:r w:rsidRPr="0079513B">
              <w:rPr>
                <w:b/>
                <w:bCs/>
                <w:lang w:val="en-IN"/>
              </w:rPr>
              <w:t>No User Input Needed</w:t>
            </w:r>
          </w:p>
        </w:tc>
        <w:tc>
          <w:tcPr>
            <w:tcW w:w="0" w:type="auto"/>
            <w:vAlign w:val="center"/>
            <w:hideMark/>
          </w:tcPr>
          <w:p w14:paraId="57E2BF55" w14:textId="57DF2B9B" w:rsidR="0079513B" w:rsidRPr="0079513B" w:rsidRDefault="0079513B" w:rsidP="0079513B">
            <w:pPr>
              <w:rPr>
                <w:lang w:val="en-IN"/>
              </w:rPr>
            </w:pPr>
            <w:r w:rsidRPr="0079513B">
              <w:rPr>
                <w:lang w:val="en-IN"/>
              </w:rPr>
              <w:t>The program runs and immediately prints a suggestion.</w:t>
            </w:r>
          </w:p>
        </w:tc>
      </w:tr>
    </w:tbl>
    <w:p w14:paraId="3C3320FA" w14:textId="36DD1635" w:rsidR="0079513B" w:rsidRDefault="00AA4D0F" w:rsidP="00431CBC">
      <w:r>
        <w:t>we can work on inputs when we have more features to avail.</w:t>
      </w:r>
    </w:p>
    <w:p w14:paraId="41200E9E" w14:textId="64BB43EA" w:rsidR="00A35E4E" w:rsidRDefault="00A35E4E" w:rsidP="00431CBC"/>
    <w:p w14:paraId="183C5BC2" w14:textId="77777777" w:rsidR="0009525B" w:rsidRDefault="0009525B" w:rsidP="00431CBC"/>
    <w:p w14:paraId="3C1CB768" w14:textId="77777777" w:rsidR="0009525B" w:rsidRDefault="0009525B" w:rsidP="00431CBC"/>
    <w:p w14:paraId="4DC74D3D" w14:textId="35A17A95" w:rsidR="00A35E4E" w:rsidRPr="0009525B" w:rsidRDefault="00A35E4E" w:rsidP="00431CBC">
      <w:pPr>
        <w:rPr>
          <w:rStyle w:val="Strong"/>
        </w:rPr>
      </w:pPr>
      <w:r w:rsidRPr="0009525B">
        <w:rPr>
          <w:rStyle w:val="Strong"/>
        </w:rPr>
        <w:t>Structure of Program</w:t>
      </w:r>
    </w:p>
    <w:p w14:paraId="6774A381" w14:textId="77777777" w:rsidR="00F35EB5" w:rsidRDefault="002C6F3B" w:rsidP="00431CBC">
      <w:r w:rsidRPr="002C6F3B">
        <w:lastRenderedPageBreak/>
        <w:drawing>
          <wp:inline distT="0" distB="0" distL="0" distR="0" wp14:anchorId="02AD4C56" wp14:editId="122B04A3">
            <wp:extent cx="5943600" cy="923925"/>
            <wp:effectExtent l="0" t="0" r="0" b="9525"/>
            <wp:docPr id="136654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FACE" w14:textId="77777777" w:rsidR="00F35EB5" w:rsidRDefault="00F35EB5" w:rsidP="00431CBC"/>
    <w:p w14:paraId="361BD1DC" w14:textId="77777777" w:rsidR="00F35EB5" w:rsidRPr="00F35EB5" w:rsidRDefault="00F35EB5" w:rsidP="00F35EB5">
      <w:pPr>
        <w:rPr>
          <w:b/>
          <w:bCs/>
          <w:lang w:val="en-IN"/>
        </w:rPr>
      </w:pPr>
      <w:r w:rsidRPr="00F35EB5">
        <w:rPr>
          <w:rFonts w:ascii="Segoe UI Emoji" w:hAnsi="Segoe UI Emoji" w:cs="Segoe UI Emoji"/>
          <w:b/>
          <w:bCs/>
          <w:lang w:val="en-IN"/>
        </w:rPr>
        <w:t>⚙️</w:t>
      </w:r>
      <w:r w:rsidRPr="00F35EB5">
        <w:rPr>
          <w:b/>
          <w:bCs/>
          <w:lang w:val="en-IN"/>
        </w:rPr>
        <w:t xml:space="preserve"> How It Works (Logic Flow)</w:t>
      </w:r>
    </w:p>
    <w:p w14:paraId="644EB984" w14:textId="77777777" w:rsidR="00F35EB5" w:rsidRPr="00F35EB5" w:rsidRDefault="00F35EB5" w:rsidP="00F35EB5">
      <w:pPr>
        <w:numPr>
          <w:ilvl w:val="0"/>
          <w:numId w:val="19"/>
        </w:numPr>
        <w:rPr>
          <w:lang w:val="en-IN"/>
        </w:rPr>
      </w:pPr>
      <w:r w:rsidRPr="00F35EB5">
        <w:rPr>
          <w:lang w:val="en-IN"/>
        </w:rPr>
        <w:t>Load the list of anime titles from anime_list.txt.</w:t>
      </w:r>
    </w:p>
    <w:p w14:paraId="3B2FD991" w14:textId="77777777" w:rsidR="00F35EB5" w:rsidRPr="00F35EB5" w:rsidRDefault="00F35EB5" w:rsidP="00F35EB5">
      <w:pPr>
        <w:numPr>
          <w:ilvl w:val="0"/>
          <w:numId w:val="19"/>
        </w:numPr>
        <w:rPr>
          <w:lang w:val="en-IN"/>
        </w:rPr>
      </w:pPr>
      <w:r w:rsidRPr="00F35EB5">
        <w:rPr>
          <w:lang w:val="en-IN"/>
        </w:rPr>
        <w:t>Remove any blank lines or spaces.</w:t>
      </w:r>
    </w:p>
    <w:p w14:paraId="35BA56A2" w14:textId="2820C61A" w:rsidR="00F35EB5" w:rsidRPr="00F35EB5" w:rsidRDefault="00F35EB5" w:rsidP="00F35EB5">
      <w:pPr>
        <w:numPr>
          <w:ilvl w:val="0"/>
          <w:numId w:val="19"/>
        </w:numPr>
        <w:rPr>
          <w:lang w:val="en-IN"/>
        </w:rPr>
      </w:pPr>
      <w:r w:rsidRPr="00F35EB5">
        <w:rPr>
          <w:lang w:val="en-IN"/>
        </w:rPr>
        <w:t xml:space="preserve">Use Python's </w:t>
      </w:r>
      <w:proofErr w:type="spellStart"/>
      <w:proofErr w:type="gramStart"/>
      <w:r w:rsidRPr="00F35EB5">
        <w:rPr>
          <w:lang w:val="en-IN"/>
        </w:rPr>
        <w:t>random.choi</w:t>
      </w:r>
      <w:r w:rsidR="0009525B">
        <w:rPr>
          <w:lang w:val="en-IN"/>
        </w:rPr>
        <w:t>c</w:t>
      </w:r>
      <w:r w:rsidRPr="00F35EB5">
        <w:rPr>
          <w:lang w:val="en-IN"/>
        </w:rPr>
        <w:t>e</w:t>
      </w:r>
      <w:proofErr w:type="spellEnd"/>
      <w:proofErr w:type="gramEnd"/>
      <w:r w:rsidRPr="00F35EB5">
        <w:rPr>
          <w:lang w:val="en-IN"/>
        </w:rPr>
        <w:t>() to pick one title.</w:t>
      </w:r>
    </w:p>
    <w:p w14:paraId="489A5F37" w14:textId="77777777" w:rsidR="00F35EB5" w:rsidRPr="00F35EB5" w:rsidRDefault="00F35EB5" w:rsidP="00F35EB5">
      <w:pPr>
        <w:numPr>
          <w:ilvl w:val="0"/>
          <w:numId w:val="19"/>
        </w:numPr>
        <w:rPr>
          <w:lang w:val="en-IN"/>
        </w:rPr>
      </w:pPr>
      <w:r w:rsidRPr="00F35EB5">
        <w:rPr>
          <w:lang w:val="en-IN"/>
        </w:rPr>
        <w:t>Display the result in the terminal as:</w:t>
      </w:r>
      <w:r w:rsidRPr="00F35EB5">
        <w:rPr>
          <w:lang w:val="en-IN"/>
        </w:rPr>
        <w:br/>
        <w:t>"Suggested anime: &lt;title&gt;"</w:t>
      </w:r>
    </w:p>
    <w:p w14:paraId="433727EC" w14:textId="7B0CEEE1" w:rsidR="00D069FA" w:rsidRPr="00431CBC" w:rsidRDefault="00D069FA" w:rsidP="00431C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DFC61" wp14:editId="50ED578A">
                <wp:simplePos x="0" y="0"/>
                <wp:positionH relativeFrom="column">
                  <wp:posOffset>-3619500</wp:posOffset>
                </wp:positionH>
                <wp:positionV relativeFrom="paragraph">
                  <wp:posOffset>333375</wp:posOffset>
                </wp:positionV>
                <wp:extent cx="1260000" cy="1260000"/>
                <wp:effectExtent l="0" t="0" r="16510" b="16510"/>
                <wp:wrapNone/>
                <wp:docPr id="103012124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87E62" id="Oval 3" o:spid="_x0000_s1026" style="position:absolute;margin-left:-285pt;margin-top:26.25pt;width:99.2pt;height:9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" fillcolor="black" strokeweight=".35mm">
                <v:fill opacity="3341f"/>
                <v:stroke joinstyle="miter"/>
              </v:oval>
            </w:pict>
          </mc:Fallback>
        </mc:AlternateContent>
      </w:r>
    </w:p>
    <w:sectPr w:rsidR="00D069FA" w:rsidRPr="00431CBC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8717A" w14:textId="77777777" w:rsidR="00431CBC" w:rsidRDefault="00431CBC">
      <w:pPr>
        <w:spacing w:line="240" w:lineRule="auto"/>
      </w:pPr>
      <w:r>
        <w:separator/>
      </w:r>
    </w:p>
  </w:endnote>
  <w:endnote w:type="continuationSeparator" w:id="0">
    <w:p w14:paraId="373E418D" w14:textId="77777777" w:rsidR="00431CBC" w:rsidRDefault="00431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DB8C2" w14:textId="77777777" w:rsidR="00431CBC" w:rsidRDefault="00431CBC">
      <w:pPr>
        <w:spacing w:line="240" w:lineRule="auto"/>
      </w:pPr>
      <w:r>
        <w:separator/>
      </w:r>
    </w:p>
  </w:footnote>
  <w:footnote w:type="continuationSeparator" w:id="0">
    <w:p w14:paraId="375BEE03" w14:textId="77777777" w:rsidR="00431CBC" w:rsidRDefault="00431C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5687D"/>
    <w:multiLevelType w:val="multilevel"/>
    <w:tmpl w:val="81DC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70BC8"/>
    <w:multiLevelType w:val="multilevel"/>
    <w:tmpl w:val="3454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486632956">
    <w:abstractNumId w:val="12"/>
  </w:num>
  <w:num w:numId="2" w16cid:durableId="132337121">
    <w:abstractNumId w:val="12"/>
    <w:lvlOverride w:ilvl="0">
      <w:startOverride w:val="1"/>
    </w:lvlOverride>
  </w:num>
  <w:num w:numId="3" w16cid:durableId="442651296">
    <w:abstractNumId w:val="12"/>
  </w:num>
  <w:num w:numId="4" w16cid:durableId="1680157627">
    <w:abstractNumId w:val="12"/>
    <w:lvlOverride w:ilvl="0">
      <w:startOverride w:val="1"/>
    </w:lvlOverride>
  </w:num>
  <w:num w:numId="5" w16cid:durableId="1847479551">
    <w:abstractNumId w:val="8"/>
  </w:num>
  <w:num w:numId="6" w16cid:durableId="996231642">
    <w:abstractNumId w:val="12"/>
    <w:lvlOverride w:ilvl="0">
      <w:startOverride w:val="1"/>
    </w:lvlOverride>
  </w:num>
  <w:num w:numId="7" w16cid:durableId="16926077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1973338">
    <w:abstractNumId w:val="10"/>
  </w:num>
  <w:num w:numId="9" w16cid:durableId="7914373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23094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0406552">
    <w:abstractNumId w:val="7"/>
  </w:num>
  <w:num w:numId="12" w16cid:durableId="258295545">
    <w:abstractNumId w:val="6"/>
  </w:num>
  <w:num w:numId="13" w16cid:durableId="923106130">
    <w:abstractNumId w:val="5"/>
  </w:num>
  <w:num w:numId="14" w16cid:durableId="1185630399">
    <w:abstractNumId w:val="4"/>
  </w:num>
  <w:num w:numId="15" w16cid:durableId="730352860">
    <w:abstractNumId w:val="3"/>
  </w:num>
  <w:num w:numId="16" w16cid:durableId="1161505420">
    <w:abstractNumId w:val="2"/>
  </w:num>
  <w:num w:numId="17" w16cid:durableId="537662469">
    <w:abstractNumId w:val="1"/>
  </w:num>
  <w:num w:numId="18" w16cid:durableId="1554464183">
    <w:abstractNumId w:val="0"/>
  </w:num>
  <w:num w:numId="19" w16cid:durableId="1293901338">
    <w:abstractNumId w:val="11"/>
  </w:num>
  <w:num w:numId="20" w16cid:durableId="1013730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BC"/>
    <w:rsid w:val="00007202"/>
    <w:rsid w:val="000150E9"/>
    <w:rsid w:val="00030E3C"/>
    <w:rsid w:val="00072D27"/>
    <w:rsid w:val="00083C22"/>
    <w:rsid w:val="00086E87"/>
    <w:rsid w:val="000871A8"/>
    <w:rsid w:val="0009525B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1D7124"/>
    <w:rsid w:val="002017AC"/>
    <w:rsid w:val="002359ED"/>
    <w:rsid w:val="00252520"/>
    <w:rsid w:val="002625F9"/>
    <w:rsid w:val="002631F7"/>
    <w:rsid w:val="0026484A"/>
    <w:rsid w:val="0026504D"/>
    <w:rsid w:val="00276926"/>
    <w:rsid w:val="00276A66"/>
    <w:rsid w:val="002A67C8"/>
    <w:rsid w:val="002B40B7"/>
    <w:rsid w:val="002C5D75"/>
    <w:rsid w:val="002C6F3B"/>
    <w:rsid w:val="00301789"/>
    <w:rsid w:val="00325194"/>
    <w:rsid w:val="003728E3"/>
    <w:rsid w:val="003962D3"/>
    <w:rsid w:val="003C7D9D"/>
    <w:rsid w:val="003E3A63"/>
    <w:rsid w:val="00431CBC"/>
    <w:rsid w:val="00457BEB"/>
    <w:rsid w:val="00461B2E"/>
    <w:rsid w:val="004772D1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0AB0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27E3"/>
    <w:rsid w:val="007263B8"/>
    <w:rsid w:val="00726D9C"/>
    <w:rsid w:val="00726F2C"/>
    <w:rsid w:val="00736D30"/>
    <w:rsid w:val="007378F1"/>
    <w:rsid w:val="00742FF3"/>
    <w:rsid w:val="00794B27"/>
    <w:rsid w:val="0079513B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02AF4"/>
    <w:rsid w:val="00912477"/>
    <w:rsid w:val="009139AF"/>
    <w:rsid w:val="0091519A"/>
    <w:rsid w:val="009232A4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35E4E"/>
    <w:rsid w:val="00A37EBE"/>
    <w:rsid w:val="00A60D92"/>
    <w:rsid w:val="00A86EAC"/>
    <w:rsid w:val="00A923E7"/>
    <w:rsid w:val="00AA4D0F"/>
    <w:rsid w:val="00AA661C"/>
    <w:rsid w:val="00AC2F58"/>
    <w:rsid w:val="00B369B4"/>
    <w:rsid w:val="00B53817"/>
    <w:rsid w:val="00B61F85"/>
    <w:rsid w:val="00BA3CC7"/>
    <w:rsid w:val="00BB0AF2"/>
    <w:rsid w:val="00BF457D"/>
    <w:rsid w:val="00BF4775"/>
    <w:rsid w:val="00BF51EC"/>
    <w:rsid w:val="00CA0C45"/>
    <w:rsid w:val="00CB1D0E"/>
    <w:rsid w:val="00CC3AB0"/>
    <w:rsid w:val="00CD4A9C"/>
    <w:rsid w:val="00CF12AE"/>
    <w:rsid w:val="00D069FA"/>
    <w:rsid w:val="00D1798D"/>
    <w:rsid w:val="00D44ACA"/>
    <w:rsid w:val="00D902A4"/>
    <w:rsid w:val="00DB2323"/>
    <w:rsid w:val="00DB2AE2"/>
    <w:rsid w:val="00DB331E"/>
    <w:rsid w:val="00DC4E21"/>
    <w:rsid w:val="00DD2526"/>
    <w:rsid w:val="00DD5358"/>
    <w:rsid w:val="00E224A0"/>
    <w:rsid w:val="00E254F0"/>
    <w:rsid w:val="00E4313F"/>
    <w:rsid w:val="00E46856"/>
    <w:rsid w:val="00E51168"/>
    <w:rsid w:val="00E520CB"/>
    <w:rsid w:val="00E55B4B"/>
    <w:rsid w:val="00E55FC7"/>
    <w:rsid w:val="00E72A21"/>
    <w:rsid w:val="00E7715A"/>
    <w:rsid w:val="00EB700D"/>
    <w:rsid w:val="00F074E1"/>
    <w:rsid w:val="00F33B83"/>
    <w:rsid w:val="00F35EB5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70BA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AK%20SINGH\AppData\Local\Microsoft\Office\16.0\DTS\en-IN%7b996D3AA1-6C0A-4659-AC26-5A737767642A%7d\%7b50900498-9C51-4FE3-8628-BF363F7D5EF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3E1D26-3059-4BA8-A3CD-92EB446B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{50900498-9C51-4FE3-8628-BF363F7D5EF0}tf10002117_win32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2025-07-28T16:21:00Z</dcterms:created>
  <dcterms:modified xsi:type="dcterms:W3CDTF">2025-07-28T16:54:00Z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